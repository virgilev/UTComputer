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44"/>
            <w:gridCol w:w="6963"/>
          </w:tblGrid>
          <w:tr w:rsidR="00A23000" w:rsidTr="00A23000">
            <w:trPr>
              <w:trHeight w:val="2259"/>
              <w:jc w:val="center"/>
            </w:trPr>
            <w:tc>
              <w:tcPr>
                <w:tcW w:w="5000" w:type="pct"/>
                <w:gridSpan w:val="2"/>
                <w:shd w:val="clear" w:color="auto" w:fill="auto"/>
              </w:tcPr>
              <w:p w:rsidR="00A23000" w:rsidRDefault="00A23000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A23000" w:rsidRDefault="00DD1CC6" w:rsidP="00B62000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831FC60AE98047A4A994F282557480F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62000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LO21 : UTCOMPUTER</w:t>
                    </w:r>
                  </w:sdtContent>
                </w:sdt>
              </w:p>
            </w:tc>
          </w:tr>
          <w:tr w:rsidR="00686FA7" w:rsidTr="00A23000">
            <w:trPr>
              <w:trHeight w:val="2259"/>
              <w:jc w:val="center"/>
            </w:trPr>
            <w:tc>
              <w:tcPr>
                <w:tcW w:w="5000" w:type="pct"/>
                <w:gridSpan w:val="2"/>
                <w:shd w:val="clear" w:color="auto" w:fill="auto"/>
              </w:tcPr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5DBBE90E" wp14:editId="0CE8B214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320040</wp:posOffset>
                      </wp:positionV>
                      <wp:extent cx="2216785" cy="4053840"/>
                      <wp:effectExtent l="0" t="0" r="0" b="3810"/>
                      <wp:wrapTopAndBottom/>
                      <wp:docPr id="2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16785" cy="4053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  <w:p w:rsidR="00686FA7" w:rsidRDefault="00686FA7">
                <w:pPr>
                  <w:pStyle w:val="Sansinterligne"/>
                </w:pPr>
              </w:p>
            </w:tc>
          </w:tr>
          <w:tr w:rsidR="00A23000" w:rsidTr="00A23000">
            <w:trPr>
              <w:trHeight w:val="864"/>
              <w:jc w:val="center"/>
            </w:trPr>
            <w:tc>
              <w:tcPr>
                <w:tcW w:w="1450" w:type="pct"/>
                <w:shd w:val="clear" w:color="auto" w:fill="DD8047" w:themeFill="accent2"/>
                <w:vAlign w:val="center"/>
              </w:tcPr>
              <w:p w:rsidR="0030437E" w:rsidRDefault="00DD1CC6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BB94CB7129AF48E5989149085345510D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6-1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62000">
                      <w:rPr>
                        <w:color w:val="FFFFFF" w:themeColor="background1"/>
                        <w:sz w:val="32"/>
                        <w:szCs w:val="32"/>
                        <w:lang w:val="fr-FR"/>
                      </w:rPr>
                      <w:t>12/06/2016</w:t>
                    </w:r>
                  </w:sdtContent>
                </w:sdt>
              </w:p>
            </w:tc>
            <w:tc>
              <w:tcPr>
                <w:tcW w:w="3550" w:type="pct"/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30437E" w:rsidRDefault="00DD1CC6" w:rsidP="00B62000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D8E3C98314F04504B4D9A418C84040D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62000">
                      <w:rPr>
                        <w:color w:val="FFFFFF" w:themeColor="background1"/>
                        <w:sz w:val="40"/>
                        <w:szCs w:val="40"/>
                      </w:rPr>
                      <w:t>PROJET LO21 : PRINTEMPS 2016</w:t>
                    </w:r>
                  </w:sdtContent>
                </w:sdt>
              </w:p>
            </w:tc>
          </w:tr>
          <w:tr w:rsidR="00A23000" w:rsidRPr="00B62000" w:rsidTr="00A23000">
            <w:trPr>
              <w:jc w:val="center"/>
            </w:trPr>
            <w:tc>
              <w:tcPr>
                <w:tcW w:w="5000" w:type="pct"/>
                <w:gridSpan w:val="2"/>
                <w:shd w:val="clear" w:color="auto" w:fill="auto"/>
                <w:vAlign w:val="center"/>
              </w:tcPr>
              <w:p w:rsidR="00A23000" w:rsidRPr="00A23000" w:rsidRDefault="00A23000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fr-FR"/>
                  </w:rPr>
                </w:pPr>
                <w:r>
                  <w:rPr>
                    <w:sz w:val="26"/>
                    <w:szCs w:val="26"/>
                    <w:lang w:val="fr-FR"/>
                  </w:rPr>
                  <w:t xml:space="preserve">  </w:t>
                </w:r>
              </w:p>
              <w:p w:rsidR="00A23000" w:rsidRPr="00A23000" w:rsidRDefault="00A23000">
                <w:pPr>
                  <w:pStyle w:val="Sansinterligne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  <w:lang w:val="fr-FR"/>
                  </w:rPr>
                </w:pPr>
              </w:p>
            </w:tc>
          </w:tr>
        </w:tbl>
        <w:p w:rsidR="00686FA7" w:rsidRDefault="00686FA7" w:rsidP="00B62000">
          <w:pPr>
            <w:spacing w:after="200" w:line="276" w:lineRule="auto"/>
          </w:pPr>
        </w:p>
        <w:p w:rsidR="00686FA7" w:rsidRDefault="00DD1CC6" w:rsidP="00B62000">
          <w:pPr>
            <w:spacing w:after="200" w:line="276" w:lineRule="auto"/>
          </w:pPr>
        </w:p>
      </w:sdtContent>
    </w:sdt>
    <w:p w:rsidR="009A56B4" w:rsidRDefault="00686FA7" w:rsidP="00686FA7">
      <w:pPr>
        <w:pStyle w:val="Titre1"/>
      </w:pPr>
      <w:r>
        <w:t>INTRODUCTION</w:t>
      </w:r>
    </w:p>
    <w:p w:rsidR="00060AF1" w:rsidRDefault="00060AF1" w:rsidP="00686FA7">
      <w:pPr>
        <w:rPr>
          <w:sz w:val="24"/>
          <w:szCs w:val="24"/>
          <w:lang w:val="fr-FR"/>
        </w:rPr>
      </w:pPr>
    </w:p>
    <w:p w:rsidR="00B47917" w:rsidRDefault="00B47917" w:rsidP="00686FA7">
      <w:pPr>
        <w:rPr>
          <w:sz w:val="24"/>
          <w:szCs w:val="24"/>
          <w:lang w:val="fr-FR"/>
        </w:rPr>
      </w:pPr>
    </w:p>
    <w:p w:rsidR="00B47917" w:rsidRDefault="00B47917" w:rsidP="00686FA7">
      <w:pPr>
        <w:rPr>
          <w:sz w:val="24"/>
          <w:szCs w:val="24"/>
          <w:lang w:val="fr-FR"/>
        </w:rPr>
      </w:pPr>
    </w:p>
    <w:p w:rsidR="005A7EFF" w:rsidRDefault="005A7EFF" w:rsidP="00686FA7">
      <w:pPr>
        <w:rPr>
          <w:sz w:val="24"/>
          <w:szCs w:val="24"/>
          <w:lang w:val="fr-FR"/>
        </w:rPr>
      </w:pPr>
      <w:r w:rsidRPr="007B0898">
        <w:rPr>
          <w:sz w:val="24"/>
          <w:szCs w:val="24"/>
        </w:rPr>
        <w:tab/>
      </w:r>
      <w:r w:rsidRPr="007B0898">
        <w:rPr>
          <w:sz w:val="24"/>
          <w:szCs w:val="24"/>
          <w:lang w:val="fr-FR"/>
        </w:rPr>
        <w:t xml:space="preserve">L’application UTComputer est </w:t>
      </w:r>
      <w:r>
        <w:rPr>
          <w:sz w:val="24"/>
          <w:szCs w:val="24"/>
          <w:lang w:val="fr-FR"/>
        </w:rPr>
        <w:t>une calculatrice scientifique à notation Polonaise inversée (RPN) développée en C++ sur l’environnement QtCreator.</w:t>
      </w:r>
    </w:p>
    <w:p w:rsidR="007B0898" w:rsidRDefault="007B0898" w:rsidP="005A7EFF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Elle a été réalisée dans le cadre de l’UV LO21 : Programmation et conception orientée objet.</w:t>
      </w:r>
      <w:r w:rsidR="005A7EFF">
        <w:rPr>
          <w:sz w:val="24"/>
          <w:szCs w:val="24"/>
          <w:lang w:val="fr-FR"/>
        </w:rPr>
        <w:br/>
      </w:r>
    </w:p>
    <w:p w:rsidR="005A7EFF" w:rsidRDefault="00060AF1" w:rsidP="004E7BA0">
      <w:pPr>
        <w:pStyle w:val="Titre4"/>
        <w:rPr>
          <w:lang w:val="fr-FR"/>
        </w:rPr>
      </w:pPr>
      <w:r w:rsidRPr="00060AF1">
        <w:rPr>
          <w:lang w:val="fr-FR"/>
        </w:rPr>
        <w:t>Données d’entrée :</w:t>
      </w:r>
      <w:r w:rsidR="005A7EFF">
        <w:rPr>
          <w:lang w:val="fr-FR"/>
        </w:rPr>
        <w:t xml:space="preserve"> </w:t>
      </w:r>
    </w:p>
    <w:p w:rsidR="00060AF1" w:rsidRDefault="005A7EFF" w:rsidP="00060AF1">
      <w:pPr>
        <w:rPr>
          <w:lang w:val="fr-FR"/>
        </w:rPr>
      </w:pPr>
      <w:r>
        <w:rPr>
          <w:lang w:val="fr-FR"/>
        </w:rPr>
        <w:t>S</w:t>
      </w:r>
      <w:r w:rsidR="00060AF1">
        <w:rPr>
          <w:lang w:val="fr-FR"/>
        </w:rPr>
        <w:t>ujet mit à disposition.</w:t>
      </w:r>
    </w:p>
    <w:p w:rsidR="005A7EFF" w:rsidRDefault="00060AF1" w:rsidP="004E7BA0">
      <w:pPr>
        <w:pStyle w:val="Titre4"/>
        <w:rPr>
          <w:lang w:val="fr-FR"/>
        </w:rPr>
      </w:pPr>
      <w:r w:rsidRPr="00060AF1">
        <w:rPr>
          <w:lang w:val="fr-FR"/>
        </w:rPr>
        <w:t>Objet du projet :</w:t>
      </w:r>
      <w:r>
        <w:rPr>
          <w:lang w:val="fr-FR"/>
        </w:rPr>
        <w:t xml:space="preserve"> </w:t>
      </w:r>
    </w:p>
    <w:p w:rsidR="00060AF1" w:rsidRDefault="005A7EFF" w:rsidP="00060AF1">
      <w:pPr>
        <w:rPr>
          <w:lang w:val="fr-FR"/>
        </w:rPr>
      </w:pPr>
      <w:r>
        <w:rPr>
          <w:lang w:val="fr-FR"/>
        </w:rPr>
        <w:t>D</w:t>
      </w:r>
      <w:r w:rsidR="00060AF1">
        <w:rPr>
          <w:lang w:val="fr-FR"/>
        </w:rPr>
        <w:t>éfinir l’architecture du projet, développer en C++ la calculatrice.</w:t>
      </w:r>
    </w:p>
    <w:p w:rsidR="00060AF1" w:rsidRPr="00060AF1" w:rsidRDefault="00060AF1" w:rsidP="004E7BA0">
      <w:pPr>
        <w:pStyle w:val="Titre4"/>
        <w:rPr>
          <w:lang w:val="fr-FR"/>
        </w:rPr>
      </w:pPr>
      <w:r w:rsidRPr="00060AF1">
        <w:rPr>
          <w:lang w:val="fr-FR"/>
        </w:rPr>
        <w:t xml:space="preserve">Produit du projet : </w:t>
      </w:r>
    </w:p>
    <w:p w:rsidR="00060AF1" w:rsidRDefault="00060AF1" w:rsidP="00060AF1">
      <w:pPr>
        <w:pStyle w:val="Paragraphedeliste"/>
        <w:numPr>
          <w:ilvl w:val="0"/>
          <w:numId w:val="26"/>
        </w:numPr>
        <w:rPr>
          <w:lang w:val="fr-FR"/>
        </w:rPr>
      </w:pPr>
      <w:r w:rsidRPr="00060AF1">
        <w:rPr>
          <w:lang w:val="fr-FR"/>
        </w:rPr>
        <w:t>Application fonctionnelle, facile d’utilisation et correspondante aux attentes du porteurs (voir sujet).</w:t>
      </w:r>
    </w:p>
    <w:p w:rsidR="00060AF1" w:rsidRDefault="00060AF1" w:rsidP="00060AF1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lang w:val="fr-FR"/>
        </w:rPr>
        <w:t>Code source de l’application</w:t>
      </w:r>
    </w:p>
    <w:p w:rsidR="00060AF1" w:rsidRDefault="00060AF1" w:rsidP="00060AF1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lang w:val="fr-FR"/>
        </w:rPr>
        <w:t>Documentation complète en html générée avec Doxygen</w:t>
      </w:r>
    </w:p>
    <w:p w:rsidR="00060AF1" w:rsidRDefault="00060AF1" w:rsidP="00060AF1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lang w:val="fr-FR"/>
        </w:rPr>
        <w:t>Vidéo de présentation avec commentaire audio</w:t>
      </w:r>
    </w:p>
    <w:p w:rsidR="00060AF1" w:rsidRDefault="00060AF1" w:rsidP="00060AF1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lang w:val="fr-FR"/>
        </w:rPr>
        <w:t>Rapport final</w:t>
      </w:r>
    </w:p>
    <w:p w:rsidR="005A7EFF" w:rsidRPr="005A7EFF" w:rsidRDefault="005A7EFF" w:rsidP="004E7BA0">
      <w:pPr>
        <w:pStyle w:val="Titre4"/>
        <w:rPr>
          <w:lang w:val="fr-FR"/>
        </w:rPr>
      </w:pPr>
      <w:r w:rsidRPr="005A7EFF">
        <w:rPr>
          <w:lang w:val="fr-FR"/>
        </w:rPr>
        <w:t>Objectifs :</w:t>
      </w:r>
    </w:p>
    <w:p w:rsidR="005A7EFF" w:rsidRDefault="005A7EFF" w:rsidP="005A7EFF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lang w:val="fr-FR"/>
        </w:rPr>
        <w:t>Couts (horaire) : x heures</w:t>
      </w:r>
    </w:p>
    <w:p w:rsidR="005A7EFF" w:rsidRPr="005A7EFF" w:rsidRDefault="005A7EFF" w:rsidP="005A7EFF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lang w:val="fr-FR"/>
        </w:rPr>
        <w:t>Délais : à rendre le 12/06/2016</w:t>
      </w:r>
    </w:p>
    <w:p w:rsidR="00060AF1" w:rsidRPr="00060AF1" w:rsidRDefault="00060AF1" w:rsidP="004E7BA0">
      <w:pPr>
        <w:pStyle w:val="Titre4"/>
        <w:rPr>
          <w:lang w:val="fr-FR"/>
        </w:rPr>
      </w:pPr>
      <w:r w:rsidRPr="00060AF1">
        <w:rPr>
          <w:lang w:val="fr-FR"/>
        </w:rPr>
        <w:t>Acteurs :</w:t>
      </w:r>
    </w:p>
    <w:p w:rsidR="00060AF1" w:rsidRDefault="00060AF1" w:rsidP="00060AF1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lang w:val="fr-FR"/>
        </w:rPr>
        <w:t xml:space="preserve">Maître d’ouvrage : </w:t>
      </w:r>
      <w:r w:rsidR="005A7EFF">
        <w:rPr>
          <w:lang w:val="fr-FR"/>
        </w:rPr>
        <w:t>Antoine Jouglet (Responsable de l’UV LO21)</w:t>
      </w:r>
    </w:p>
    <w:p w:rsidR="00060AF1" w:rsidRDefault="00060AF1" w:rsidP="00060AF1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lang w:val="fr-FR"/>
        </w:rPr>
        <w:t>Maîtres d’œuvres :</w:t>
      </w:r>
      <w:r w:rsidR="005A7EFF">
        <w:rPr>
          <w:lang w:val="fr-FR"/>
        </w:rPr>
        <w:t xml:space="preserve"> Virgile Vançon et Nicolas Marcadet (étudiants)</w:t>
      </w:r>
    </w:p>
    <w:p w:rsidR="00060AF1" w:rsidRDefault="00060AF1" w:rsidP="00060AF1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lang w:val="fr-FR"/>
        </w:rPr>
        <w:t>Correcteur : Nicola Zema</w:t>
      </w:r>
      <w:r w:rsidR="005A7EFF">
        <w:rPr>
          <w:lang w:val="fr-FR"/>
        </w:rPr>
        <w:t xml:space="preserve"> (Enseignant de LO21)</w:t>
      </w:r>
    </w:p>
    <w:p w:rsidR="005A7EFF" w:rsidRDefault="005A7EFF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</w:p>
    <w:p w:rsidR="005A7EFF" w:rsidRDefault="005A7EFF" w:rsidP="005A7EFF">
      <w:pPr>
        <w:pStyle w:val="Titre1"/>
        <w:rPr>
          <w:lang w:val="fr-FR"/>
        </w:rPr>
      </w:pPr>
      <w:r>
        <w:rPr>
          <w:lang w:val="fr-FR"/>
        </w:rPr>
        <w:lastRenderedPageBreak/>
        <w:t>ARCHITECTURE</w:t>
      </w:r>
    </w:p>
    <w:p w:rsidR="005A7EFF" w:rsidRDefault="005A7EFF" w:rsidP="005A7EFF">
      <w:pPr>
        <w:rPr>
          <w:lang w:val="fr-FR"/>
        </w:rPr>
      </w:pPr>
    </w:p>
    <w:p w:rsidR="00A80D19" w:rsidRDefault="00A80D19" w:rsidP="005A7EFF">
      <w:pPr>
        <w:rPr>
          <w:lang w:val="fr-FR"/>
        </w:rPr>
      </w:pPr>
      <w:r>
        <w:rPr>
          <w:lang w:val="fr-FR"/>
        </w:rPr>
        <w:t>Retrouvez l’UML de notre architecture en annexe ici.</w:t>
      </w:r>
    </w:p>
    <w:p w:rsidR="00A80D19" w:rsidRDefault="00A80D19" w:rsidP="005A7EFF">
      <w:pPr>
        <w:rPr>
          <w:lang w:val="fr-FR"/>
        </w:rPr>
      </w:pPr>
    </w:p>
    <w:p w:rsidR="005A7EFF" w:rsidRDefault="00E2577E" w:rsidP="005A7EFF">
      <w:pPr>
        <w:pStyle w:val="Titre2"/>
        <w:numPr>
          <w:ilvl w:val="0"/>
          <w:numId w:val="27"/>
        </w:numPr>
        <w:rPr>
          <w:lang w:val="fr-FR"/>
        </w:rPr>
      </w:pPr>
      <w:r>
        <w:rPr>
          <w:lang w:val="fr-FR"/>
        </w:rPr>
        <w:t>Traitement</w:t>
      </w:r>
      <w:r w:rsidR="005A7EFF">
        <w:rPr>
          <w:lang w:val="fr-FR"/>
        </w:rPr>
        <w:t xml:space="preserve"> des littérales</w:t>
      </w:r>
    </w:p>
    <w:p w:rsidR="004E7BA0" w:rsidRDefault="004E7BA0" w:rsidP="004E7BA0">
      <w:pPr>
        <w:rPr>
          <w:lang w:val="fr-FR"/>
        </w:rPr>
      </w:pPr>
    </w:p>
    <w:p w:rsidR="00A80D19" w:rsidRDefault="004E7BA0" w:rsidP="00A80D19">
      <w:pPr>
        <w:ind w:firstLine="360"/>
        <w:rPr>
          <w:lang w:val="fr-FR"/>
        </w:rPr>
      </w:pPr>
      <w:r>
        <w:rPr>
          <w:lang w:val="fr-FR"/>
        </w:rPr>
        <w:t xml:space="preserve">Les littérales sont au cœur de l’application UTComputer. Ce sont les variables qui vont être traitées </w:t>
      </w:r>
      <w:r w:rsidR="00A80D19">
        <w:rPr>
          <w:lang w:val="fr-FR"/>
        </w:rPr>
        <w:t xml:space="preserve">par la calculatrice. On peut subdiviser le concept en plusieurs sous catégories. </w:t>
      </w:r>
      <w:r w:rsidR="00A80D19" w:rsidRPr="00A80D19">
        <w:rPr>
          <w:b/>
          <w:lang w:val="fr-FR"/>
        </w:rPr>
        <w:t>Littérale</w:t>
      </w:r>
      <w:r w:rsidR="00A80D19">
        <w:rPr>
          <w:lang w:val="fr-FR"/>
        </w:rPr>
        <w:t xml:space="preserve"> est donc une classe abstraite (composée d’au moins une méthode virtuelle pure).</w:t>
      </w:r>
    </w:p>
    <w:p w:rsidR="004E7BA0" w:rsidRDefault="004E7BA0" w:rsidP="00A80D19">
      <w:pPr>
        <w:pStyle w:val="Paragraphedeliste"/>
        <w:numPr>
          <w:ilvl w:val="0"/>
          <w:numId w:val="26"/>
        </w:numPr>
        <w:rPr>
          <w:lang w:val="fr-FR"/>
        </w:rPr>
      </w:pPr>
      <w:r w:rsidRPr="00E2577E">
        <w:rPr>
          <w:u w:val="single"/>
          <w:lang w:val="fr-FR"/>
        </w:rPr>
        <w:t>Littérales Numériques</w:t>
      </w:r>
      <w:r w:rsidRPr="00A80D19">
        <w:rPr>
          <w:lang w:val="fr-FR"/>
        </w:rPr>
        <w:t xml:space="preserve"> : les littérales numériques </w:t>
      </w:r>
      <w:r w:rsidR="00A80D19" w:rsidRPr="00A80D19">
        <w:rPr>
          <w:lang w:val="fr-FR"/>
        </w:rPr>
        <w:t xml:space="preserve">représentent l’ensemble des nombres entiers, réels, rationnels et complexes. La classe </w:t>
      </w:r>
      <w:r w:rsidR="00A80D19" w:rsidRPr="00A80D19">
        <w:rPr>
          <w:b/>
          <w:lang w:val="fr-FR"/>
        </w:rPr>
        <w:t>LiNumérique</w:t>
      </w:r>
      <w:r w:rsidR="00A80D19" w:rsidRPr="00A80D19">
        <w:rPr>
          <w:lang w:val="fr-FR"/>
        </w:rPr>
        <w:t xml:space="preserve"> est donc elle aussi une classe abstraite.</w:t>
      </w:r>
    </w:p>
    <w:p w:rsidR="00A80D19" w:rsidRDefault="00A80D19" w:rsidP="00A80D19">
      <w:pPr>
        <w:pStyle w:val="Paragraphedeliste"/>
        <w:numPr>
          <w:ilvl w:val="1"/>
          <w:numId w:val="26"/>
        </w:numPr>
        <w:rPr>
          <w:lang w:val="fr-FR"/>
        </w:rPr>
      </w:pPr>
      <w:r>
        <w:rPr>
          <w:lang w:val="fr-FR"/>
        </w:rPr>
        <w:t xml:space="preserve">Littérales entières représentées par la classe </w:t>
      </w:r>
      <w:r w:rsidRPr="00A80D19">
        <w:rPr>
          <w:b/>
          <w:lang w:val="fr-FR"/>
        </w:rPr>
        <w:t>LiEntiere</w:t>
      </w:r>
      <w:r>
        <w:rPr>
          <w:lang w:val="fr-FR"/>
        </w:rPr>
        <w:t xml:space="preserve">. </w:t>
      </w:r>
      <w:r w:rsidR="00413C41">
        <w:rPr>
          <w:lang w:val="fr-FR"/>
        </w:rPr>
        <w:t>Un seul attribut :</w:t>
      </w:r>
      <w:r>
        <w:rPr>
          <w:lang w:val="fr-FR"/>
        </w:rPr>
        <w:t xml:space="preserve"> un entier.</w:t>
      </w:r>
    </w:p>
    <w:p w:rsidR="00A80D19" w:rsidRDefault="00A80D19" w:rsidP="00A80D19">
      <w:pPr>
        <w:pStyle w:val="Paragraphedeliste"/>
        <w:numPr>
          <w:ilvl w:val="1"/>
          <w:numId w:val="26"/>
        </w:numPr>
        <w:rPr>
          <w:lang w:val="fr-FR"/>
        </w:rPr>
      </w:pPr>
      <w:r>
        <w:rPr>
          <w:lang w:val="fr-FR"/>
        </w:rPr>
        <w:t xml:space="preserve">Littérales réelles représentées par la classe </w:t>
      </w:r>
      <w:r w:rsidRPr="00A80D19">
        <w:rPr>
          <w:b/>
          <w:lang w:val="fr-FR"/>
        </w:rPr>
        <w:t>LiRéelle</w:t>
      </w:r>
      <w:r>
        <w:rPr>
          <w:lang w:val="fr-FR"/>
        </w:rPr>
        <w:t>. Un seul attribu</w:t>
      </w:r>
      <w:r w:rsidR="00413C41">
        <w:rPr>
          <w:lang w:val="fr-FR"/>
        </w:rPr>
        <w:t xml:space="preserve">t : </w:t>
      </w:r>
      <w:r>
        <w:rPr>
          <w:lang w:val="fr-FR"/>
        </w:rPr>
        <w:t>un double.</w:t>
      </w:r>
    </w:p>
    <w:p w:rsidR="00A80D19" w:rsidRDefault="00A80D19" w:rsidP="00A80D19">
      <w:pPr>
        <w:pStyle w:val="Paragraphedeliste"/>
        <w:numPr>
          <w:ilvl w:val="1"/>
          <w:numId w:val="26"/>
        </w:numPr>
        <w:rPr>
          <w:lang w:val="fr-FR"/>
        </w:rPr>
      </w:pPr>
      <w:r>
        <w:rPr>
          <w:lang w:val="fr-FR"/>
        </w:rPr>
        <w:t xml:space="preserve">Littérales rationnelles représentées par la classe </w:t>
      </w:r>
      <w:r w:rsidRPr="00A80D19">
        <w:rPr>
          <w:b/>
          <w:lang w:val="fr-FR"/>
        </w:rPr>
        <w:t>LiRationnelle</w:t>
      </w:r>
      <w:r>
        <w:rPr>
          <w:lang w:val="fr-FR"/>
        </w:rPr>
        <w:t xml:space="preserve">. On peut exprimer </w:t>
      </w:r>
      <w:r w:rsidR="00255775">
        <w:rPr>
          <w:lang w:val="fr-FR"/>
        </w:rPr>
        <w:t>n’importe quel nombre appartenant à l’ensemble des rationnels</w:t>
      </w:r>
      <w:r>
        <w:rPr>
          <w:lang w:val="fr-FR"/>
        </w:rPr>
        <w:t xml:space="preserve"> comme le quotient de deux entiers</w:t>
      </w:r>
      <w:r w:rsidR="00255775">
        <w:rPr>
          <w:lang w:val="fr-FR"/>
        </w:rPr>
        <w:t xml:space="preserve">. Nous avons donc pour cette classe deux attributs </w:t>
      </w:r>
      <w:r w:rsidR="00B47917">
        <w:rPr>
          <w:i/>
          <w:lang w:val="fr-FR"/>
        </w:rPr>
        <w:t>LiEntiere</w:t>
      </w:r>
      <w:r w:rsidR="00255775">
        <w:rPr>
          <w:lang w:val="fr-FR"/>
        </w:rPr>
        <w:t> représentant le numérateur et le dénominateur.</w:t>
      </w:r>
      <w:r w:rsidR="00255775">
        <w:rPr>
          <w:lang w:val="fr-FR"/>
        </w:rPr>
        <w:br/>
      </w:r>
    </w:p>
    <w:p w:rsidR="00413C41" w:rsidRDefault="00255775" w:rsidP="00413C41">
      <w:pPr>
        <w:pStyle w:val="Paragraphedeliste"/>
        <w:numPr>
          <w:ilvl w:val="0"/>
          <w:numId w:val="26"/>
        </w:numPr>
        <w:rPr>
          <w:lang w:val="fr-FR"/>
        </w:rPr>
      </w:pPr>
      <w:r w:rsidRPr="00E2577E">
        <w:rPr>
          <w:u w:val="single"/>
          <w:lang w:val="fr-FR"/>
        </w:rPr>
        <w:t>Littérales Complexes</w:t>
      </w:r>
      <w:r>
        <w:rPr>
          <w:lang w:val="fr-FR"/>
        </w:rPr>
        <w:t> :</w:t>
      </w:r>
      <w:r w:rsidR="00706ACE">
        <w:rPr>
          <w:lang w:val="fr-FR"/>
        </w:rPr>
        <w:t xml:space="preserve"> les nombres complexes sont eux composés d’une partie réelle et d’une partie imaginaire. Chacune de ces parties peut être réelle, entière ou rationnelle. N</w:t>
      </w:r>
      <w:r w:rsidR="009D4F1A">
        <w:rPr>
          <w:lang w:val="fr-FR"/>
        </w:rPr>
        <w:t>ous avons donc choisi de définir</w:t>
      </w:r>
      <w:r w:rsidR="00706ACE">
        <w:rPr>
          <w:lang w:val="fr-FR"/>
        </w:rPr>
        <w:t xml:space="preserve"> </w:t>
      </w:r>
      <w:r w:rsidR="00706ACE" w:rsidRPr="00706ACE">
        <w:rPr>
          <w:b/>
          <w:lang w:val="fr-FR"/>
        </w:rPr>
        <w:t>LiComplexe</w:t>
      </w:r>
      <w:r w:rsidR="00706ACE">
        <w:rPr>
          <w:lang w:val="fr-FR"/>
        </w:rPr>
        <w:t xml:space="preserve"> </w:t>
      </w:r>
      <w:r w:rsidR="009D4F1A">
        <w:rPr>
          <w:lang w:val="fr-FR"/>
        </w:rPr>
        <w:t xml:space="preserve">comme une composition de deux </w:t>
      </w:r>
      <w:r w:rsidR="009D4F1A">
        <w:rPr>
          <w:i/>
          <w:lang w:val="fr-FR"/>
        </w:rPr>
        <w:t>LiNumerique</w:t>
      </w:r>
      <w:r w:rsidR="009D4F1A">
        <w:rPr>
          <w:lang w:val="fr-FR"/>
        </w:rPr>
        <w:t xml:space="preserve">. Elle hérite directement de </w:t>
      </w:r>
      <w:r w:rsidR="009D4F1A" w:rsidRPr="009D4F1A">
        <w:rPr>
          <w:i/>
          <w:lang w:val="fr-FR"/>
        </w:rPr>
        <w:t>Litterale</w:t>
      </w:r>
      <w:r w:rsidR="009D4F1A">
        <w:rPr>
          <w:lang w:val="fr-FR"/>
        </w:rPr>
        <w:t>.</w:t>
      </w:r>
      <w:r w:rsidR="00413C41">
        <w:rPr>
          <w:lang w:val="fr-FR"/>
        </w:rPr>
        <w:br/>
      </w:r>
    </w:p>
    <w:p w:rsidR="00EB4069" w:rsidRPr="00EB4069" w:rsidRDefault="00413C41" w:rsidP="00EB4069">
      <w:pPr>
        <w:pStyle w:val="Paragraphedeliste"/>
        <w:numPr>
          <w:ilvl w:val="0"/>
          <w:numId w:val="26"/>
        </w:numPr>
        <w:rPr>
          <w:lang w:val="fr-FR"/>
        </w:rPr>
      </w:pPr>
      <w:r w:rsidRPr="00E2577E">
        <w:rPr>
          <w:u w:val="single"/>
          <w:lang w:val="fr-FR"/>
        </w:rPr>
        <w:t>Littérales Expressions</w:t>
      </w:r>
      <w:r>
        <w:rPr>
          <w:lang w:val="fr-FR"/>
        </w:rPr>
        <w:t xml:space="preserve"> : </w:t>
      </w:r>
      <w:r w:rsidR="00E2577E">
        <w:rPr>
          <w:lang w:val="fr-FR"/>
        </w:rPr>
        <w:t>les littérales expressions sont des suites de caractère</w:t>
      </w:r>
      <w:r w:rsidR="00B47917">
        <w:rPr>
          <w:lang w:val="fr-FR"/>
        </w:rPr>
        <w:t xml:space="preserve">s entre guillemets : un attribut </w:t>
      </w:r>
      <w:r w:rsidR="00B47917" w:rsidRPr="00B47917">
        <w:rPr>
          <w:i/>
          <w:lang w:val="fr-FR"/>
        </w:rPr>
        <w:t>QString</w:t>
      </w:r>
      <w:r w:rsidR="00B47917">
        <w:rPr>
          <w:lang w:val="fr-FR"/>
        </w:rPr>
        <w:t xml:space="preserve">. La classe </w:t>
      </w:r>
      <w:r w:rsidR="00B47917">
        <w:rPr>
          <w:b/>
          <w:lang w:val="fr-FR"/>
        </w:rPr>
        <w:t>L</w:t>
      </w:r>
      <w:r w:rsidR="00B47917" w:rsidRPr="00B47917">
        <w:rPr>
          <w:b/>
          <w:lang w:val="fr-FR"/>
        </w:rPr>
        <w:t xml:space="preserve">iExpression </w:t>
      </w:r>
      <w:r w:rsidR="00B47917">
        <w:rPr>
          <w:lang w:val="fr-FR"/>
        </w:rPr>
        <w:t xml:space="preserve">possède les mêmes fonctionnalités que les autres littérales (opérations, affichages…), elle hérite donc directement </w:t>
      </w:r>
      <w:r w:rsidR="00EB4069">
        <w:rPr>
          <w:lang w:val="fr-FR"/>
        </w:rPr>
        <w:t xml:space="preserve">de la classe abstraite </w:t>
      </w:r>
      <w:r w:rsidR="00EB4069" w:rsidRPr="00EB4069">
        <w:rPr>
          <w:i/>
          <w:lang w:val="fr-FR"/>
        </w:rPr>
        <w:t>Littérale</w:t>
      </w:r>
      <w:r w:rsidR="00EB4069">
        <w:rPr>
          <w:lang w:val="fr-FR"/>
        </w:rPr>
        <w:t>.</w:t>
      </w:r>
    </w:p>
    <w:p w:rsidR="005E5204" w:rsidRDefault="00B47917" w:rsidP="00EB4069">
      <w:pPr>
        <w:rPr>
          <w:lang w:val="fr-FR"/>
        </w:rPr>
      </w:pPr>
      <w:r>
        <w:rPr>
          <w:lang w:val="fr-FR"/>
        </w:rPr>
        <w:br/>
      </w:r>
      <w:r w:rsidR="008B6379">
        <w:rPr>
          <w:lang w:val="fr-FR"/>
        </w:rPr>
        <w:t>Dans chacune des classes concrètes héritant de Littérale, les opérateurs usuels sont surchargés.</w:t>
      </w:r>
    </w:p>
    <w:p w:rsidR="005E5204" w:rsidRDefault="005E5204" w:rsidP="00EB4069">
      <w:pPr>
        <w:rPr>
          <w:lang w:val="fr-FR"/>
        </w:rPr>
      </w:pPr>
    </w:p>
    <w:p w:rsidR="00A80D19" w:rsidRDefault="00EB4069" w:rsidP="00EB4069">
      <w:pPr>
        <w:pStyle w:val="Titre2"/>
        <w:numPr>
          <w:ilvl w:val="0"/>
          <w:numId w:val="27"/>
        </w:numPr>
        <w:rPr>
          <w:lang w:val="fr-FR"/>
        </w:rPr>
      </w:pPr>
      <w:r>
        <w:rPr>
          <w:lang w:val="fr-FR"/>
        </w:rPr>
        <w:t>Manager</w:t>
      </w:r>
    </w:p>
    <w:p w:rsidR="00EB4069" w:rsidRDefault="00EB4069" w:rsidP="00EB4069">
      <w:pPr>
        <w:rPr>
          <w:lang w:val="fr-FR"/>
        </w:rPr>
      </w:pPr>
    </w:p>
    <w:p w:rsidR="004E7BA0" w:rsidRPr="000230B5" w:rsidRDefault="00BE1D10" w:rsidP="004E7BA0">
      <w:pPr>
        <w:rPr>
          <w:lang w:val="fr-FR"/>
        </w:rPr>
      </w:pPr>
      <w:r>
        <w:rPr>
          <w:lang w:val="fr-FR"/>
        </w:rPr>
        <w:t xml:space="preserve">Les littérales sont ensuite </w:t>
      </w:r>
      <w:r w:rsidR="00B70CF0">
        <w:rPr>
          <w:lang w:val="fr-FR"/>
        </w:rPr>
        <w:t xml:space="preserve">gérées par deux classes différentes : </w:t>
      </w:r>
      <w:r w:rsidR="00B70CF0" w:rsidRPr="00B70CF0">
        <w:rPr>
          <w:b/>
          <w:lang w:val="fr-FR"/>
        </w:rPr>
        <w:t xml:space="preserve">Pile </w:t>
      </w:r>
      <w:r w:rsidR="00B70CF0">
        <w:rPr>
          <w:lang w:val="fr-FR"/>
        </w:rPr>
        <w:t xml:space="preserve">et </w:t>
      </w:r>
      <w:r w:rsidR="00B70CF0" w:rsidRPr="00B70CF0">
        <w:rPr>
          <w:b/>
          <w:lang w:val="fr-FR"/>
        </w:rPr>
        <w:t>Calculatrice</w:t>
      </w:r>
      <w:r w:rsidR="00B70CF0">
        <w:rPr>
          <w:lang w:val="fr-FR"/>
        </w:rPr>
        <w:t>.</w:t>
      </w:r>
      <w:r w:rsidR="000230B5">
        <w:rPr>
          <w:lang w:val="fr-FR"/>
        </w:rPr>
        <w:t xml:space="preserve"> Une troisième classe </w:t>
      </w:r>
      <w:r w:rsidR="000230B5" w:rsidRPr="000230B5">
        <w:rPr>
          <w:b/>
          <w:lang w:val="fr-FR"/>
        </w:rPr>
        <w:t>Memento</w:t>
      </w:r>
      <w:r w:rsidR="000230B5">
        <w:rPr>
          <w:lang w:val="fr-FR"/>
        </w:rPr>
        <w:t xml:space="preserve"> existe pour sauvegarder le contexte de la pile principale à un moment T.</w:t>
      </w:r>
      <w:bookmarkStart w:id="0" w:name="_GoBack"/>
      <w:bookmarkEnd w:id="0"/>
    </w:p>
    <w:p w:rsidR="00B62A46" w:rsidRDefault="00B62A46" w:rsidP="004E7BA0">
      <w:pPr>
        <w:rPr>
          <w:lang w:val="fr-FR"/>
        </w:rPr>
      </w:pPr>
    </w:p>
    <w:p w:rsidR="00B62A46" w:rsidRDefault="00B62A46" w:rsidP="00B62A46">
      <w:pPr>
        <w:pStyle w:val="Titre2"/>
        <w:numPr>
          <w:ilvl w:val="0"/>
          <w:numId w:val="27"/>
        </w:numPr>
        <w:rPr>
          <w:lang w:val="fr-FR"/>
        </w:rPr>
      </w:pPr>
      <w:r>
        <w:rPr>
          <w:lang w:val="fr-FR"/>
        </w:rPr>
        <w:t>Fenêtre principale</w:t>
      </w:r>
    </w:p>
    <w:p w:rsidR="00B62A46" w:rsidRDefault="00B62A46" w:rsidP="00B62A46">
      <w:pPr>
        <w:rPr>
          <w:lang w:val="fr-FR"/>
        </w:rPr>
      </w:pPr>
    </w:p>
    <w:p w:rsidR="00B62A46" w:rsidRPr="00B62A46" w:rsidRDefault="00B62A46" w:rsidP="00B62A46">
      <w:pPr>
        <w:rPr>
          <w:lang w:val="fr-FR"/>
        </w:rPr>
      </w:pPr>
      <w:r>
        <w:rPr>
          <w:lang w:val="fr-FR"/>
        </w:rPr>
        <w:t xml:space="preserve">C’est la classe </w:t>
      </w:r>
      <w:r w:rsidRPr="00B62A46">
        <w:rPr>
          <w:b/>
          <w:lang w:val="fr-FR"/>
        </w:rPr>
        <w:t xml:space="preserve">MainWindow </w:t>
      </w:r>
      <w:r>
        <w:rPr>
          <w:lang w:val="fr-FR"/>
        </w:rPr>
        <w:t xml:space="preserve">qui gère la fenêtre principale de l’application. Elle possède différents attributs comme un </w:t>
      </w:r>
      <w:r w:rsidR="000230B5">
        <w:rPr>
          <w:lang w:val="fr-FR"/>
        </w:rPr>
        <w:t xml:space="preserve">pointeur vers la Pile principale, deux pointeurs vers </w:t>
      </w:r>
    </w:p>
    <w:sectPr w:rsidR="00B62A46" w:rsidRPr="00B62A46" w:rsidSect="00A230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CC6" w:rsidRDefault="00DD1CC6">
      <w:pPr>
        <w:spacing w:after="0" w:line="240" w:lineRule="auto"/>
      </w:pPr>
      <w:r>
        <w:separator/>
      </w:r>
    </w:p>
  </w:endnote>
  <w:endnote w:type="continuationSeparator" w:id="0">
    <w:p w:rsidR="00DD1CC6" w:rsidRDefault="00DD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37E" w:rsidRDefault="0030437E"/>
  <w:p w:rsidR="0030437E" w:rsidRDefault="004A46B6">
    <w:pPr>
      <w:pStyle w:val="Pieddepagepaire"/>
    </w:pPr>
    <w:r>
      <w:rPr>
        <w:lang w:val="fr-FR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23000" w:rsidRPr="00A23000">
      <w:rPr>
        <w:noProof/>
        <w:sz w:val="24"/>
        <w:szCs w:val="24"/>
        <w:lang w:val="fr-FR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37E" w:rsidRDefault="0030437E"/>
  <w:p w:rsidR="0030437E" w:rsidRDefault="004A46B6">
    <w:pPr>
      <w:pStyle w:val="Pieddepageimpaire"/>
    </w:pPr>
    <w:r>
      <w:rPr>
        <w:lang w:val="fr-FR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0230B5" w:rsidRPr="000230B5">
      <w:rPr>
        <w:noProof/>
        <w:sz w:val="24"/>
        <w:szCs w:val="24"/>
        <w:lang w:val="fr-FR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CC6" w:rsidRDefault="00DD1CC6">
      <w:pPr>
        <w:spacing w:after="0" w:line="240" w:lineRule="auto"/>
      </w:pPr>
      <w:r>
        <w:separator/>
      </w:r>
    </w:p>
  </w:footnote>
  <w:footnote w:type="continuationSeparator" w:id="0">
    <w:p w:rsidR="00DD1CC6" w:rsidRDefault="00DD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37E" w:rsidRDefault="00DD1CC6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62000">
          <w:rPr>
            <w:lang w:val="fr-FR"/>
          </w:rPr>
          <w:t>LO21 : UTCOMPUTER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37E" w:rsidRDefault="00DD1CC6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62000">
          <w:rPr>
            <w:lang w:val="fr-FR"/>
          </w:rPr>
          <w:t>LO21 : UTCOMPUTER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00" w:rsidRPr="00A23000" w:rsidRDefault="00686FA7">
    <w:pPr>
      <w:pStyle w:val="En-tte"/>
      <w:rPr>
        <w:lang w:val="fr-F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F833AF2" wp14:editId="7879293B">
          <wp:simplePos x="0" y="0"/>
          <wp:positionH relativeFrom="margin">
            <wp:align>right</wp:align>
          </wp:positionH>
          <wp:positionV relativeFrom="paragraph">
            <wp:posOffset>-221615</wp:posOffset>
          </wp:positionV>
          <wp:extent cx="1515745" cy="507365"/>
          <wp:effectExtent l="0" t="0" r="8255" b="6985"/>
          <wp:wrapSquare wrapText="bothSides"/>
          <wp:docPr id="1" name="Image 1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2000">
      <w:rPr>
        <w:lang w:val="fr-FR"/>
      </w:rPr>
      <w:t xml:space="preserve">Virgile VANCON --- </w:t>
    </w:r>
    <w:r w:rsidR="00A23000">
      <w:rPr>
        <w:lang w:val="fr-FR"/>
      </w:rPr>
      <w:t>Nicolas MARCADET</w:t>
    </w:r>
    <w:r w:rsidR="00A23000">
      <w:rPr>
        <w:lang w:val="fr-FR"/>
      </w:rPr>
      <w:tab/>
    </w:r>
    <w:r w:rsidR="00A23000"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6B7DD8"/>
    <w:multiLevelType w:val="hybridMultilevel"/>
    <w:tmpl w:val="D5A0057E"/>
    <w:lvl w:ilvl="0" w:tplc="ACDC182C">
      <w:start w:val="1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055999"/>
    <w:multiLevelType w:val="hybridMultilevel"/>
    <w:tmpl w:val="D4F6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D1EF0"/>
    <w:multiLevelType w:val="hybridMultilevel"/>
    <w:tmpl w:val="D300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E22D2"/>
    <w:multiLevelType w:val="hybridMultilevel"/>
    <w:tmpl w:val="665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10"/>
  </w:num>
  <w:num w:numId="25">
    <w:abstractNumId w:val="9"/>
  </w:num>
  <w:num w:numId="26">
    <w:abstractNumId w:val="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0A"/>
    <w:rsid w:val="000230B5"/>
    <w:rsid w:val="00060AF1"/>
    <w:rsid w:val="001D46E4"/>
    <w:rsid w:val="00255775"/>
    <w:rsid w:val="0030437E"/>
    <w:rsid w:val="00413C41"/>
    <w:rsid w:val="004A46B6"/>
    <w:rsid w:val="004E7BA0"/>
    <w:rsid w:val="005A7EFF"/>
    <w:rsid w:val="005E5204"/>
    <w:rsid w:val="00677E0A"/>
    <w:rsid w:val="00686FA7"/>
    <w:rsid w:val="00706ACE"/>
    <w:rsid w:val="007B0898"/>
    <w:rsid w:val="008B6379"/>
    <w:rsid w:val="009A56B4"/>
    <w:rsid w:val="009D4F1A"/>
    <w:rsid w:val="00A23000"/>
    <w:rsid w:val="00A80D19"/>
    <w:rsid w:val="00B47917"/>
    <w:rsid w:val="00B62000"/>
    <w:rsid w:val="00B62A46"/>
    <w:rsid w:val="00B70CF0"/>
    <w:rsid w:val="00BE1D10"/>
    <w:rsid w:val="00DD1CC6"/>
    <w:rsid w:val="00E2577E"/>
    <w:rsid w:val="00E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E7362A-1ACC-4CCD-8FDF-F512F4BD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NormalWeb">
    <w:name w:val="Normal (Web)"/>
    <w:basedOn w:val="Normal"/>
    <w:uiPriority w:val="99"/>
    <w:semiHidden/>
    <w:unhideWhenUsed/>
    <w:rsid w:val="001D46E4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1D46E4"/>
  </w:style>
  <w:style w:type="character" w:customStyle="1" w:styleId="4mcd">
    <w:name w:val="_4mcd"/>
    <w:basedOn w:val="Policepardfaut"/>
    <w:rsid w:val="001D46E4"/>
  </w:style>
  <w:style w:type="character" w:customStyle="1" w:styleId="textexposedshow">
    <w:name w:val="text_exposed_show"/>
    <w:basedOn w:val="Policepardfaut"/>
    <w:rsid w:val="001D4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icolas\Documents\Mod&#232;les%20Office%20personnalis&#233;s\Titre%20du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1FC60AE98047A4A994F282557480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741451-E71D-4994-9C9F-6F48FC2BC823}"/>
      </w:docPartPr>
      <w:docPartBody>
        <w:p w:rsidR="00000000" w:rsidRDefault="00FA4123">
          <w:pPr>
            <w:pStyle w:val="831FC60AE98047A4A994F282557480FD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  <w:lang w:val="fr-FR"/>
            </w:rPr>
            <w:t>[Titre du document]</w:t>
          </w:r>
        </w:p>
      </w:docPartBody>
    </w:docPart>
    <w:docPart>
      <w:docPartPr>
        <w:name w:val="BB94CB7129AF48E598914908534551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B4DAD-74CF-4EE5-88E2-05C1F5DAE628}"/>
      </w:docPartPr>
      <w:docPartBody>
        <w:p w:rsidR="00000000" w:rsidRDefault="00FA4123">
          <w:pPr>
            <w:pStyle w:val="BB94CB7129AF48E5989149085345510D"/>
          </w:pPr>
          <w:r>
            <w:rPr>
              <w:color w:val="FFFFFF" w:themeColor="background1"/>
              <w:sz w:val="32"/>
              <w:szCs w:val="32"/>
              <w:lang w:val="fr-FR"/>
            </w:rPr>
            <w:t>[Choisir la date]</w:t>
          </w:r>
        </w:p>
      </w:docPartBody>
    </w:docPart>
    <w:docPart>
      <w:docPartPr>
        <w:name w:val="D8E3C98314F04504B4D9A418C8404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C54360-E082-47A9-AA0D-A8356576174D}"/>
      </w:docPartPr>
      <w:docPartBody>
        <w:p w:rsidR="00000000" w:rsidRDefault="00FA4123">
          <w:pPr>
            <w:pStyle w:val="D8E3C98314F04504B4D9A418C84040DA"/>
          </w:pPr>
          <w:r>
            <w:rPr>
              <w:color w:val="FFFFFF" w:themeColor="background1"/>
              <w:sz w:val="40"/>
              <w:szCs w:val="40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23"/>
    <w:rsid w:val="00F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1FC60AE98047A4A994F282557480FD">
    <w:name w:val="831FC60AE98047A4A994F282557480FD"/>
  </w:style>
  <w:style w:type="paragraph" w:customStyle="1" w:styleId="BB94CB7129AF48E5989149085345510D">
    <w:name w:val="BB94CB7129AF48E5989149085345510D"/>
  </w:style>
  <w:style w:type="paragraph" w:customStyle="1" w:styleId="D8E3C98314F04504B4D9A418C84040DA">
    <w:name w:val="D8E3C98314F04504B4D9A418C84040DA"/>
  </w:style>
  <w:style w:type="paragraph" w:customStyle="1" w:styleId="9E489A1777F44EB3A9E1A605353FFB53">
    <w:name w:val="9E489A1777F44EB3A9E1A605353FFB53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04AE6B9B8DAA4F6DA99048D61F1765F8">
    <w:name w:val="04AE6B9B8DAA4F6DA99048D61F1765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>2016-06-12T00:00:00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Titre du document.dotx</Template>
  <TotalTime>524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LO21 : UTCOMPUTER</dc:title>
  <dc:subject>PROJET LO21 : PRINTEMPS 2016</dc:subject>
  <dc:creator>Nicolas</dc:creator>
  <cp:keywords/>
  <cp:lastModifiedBy>Nicolas</cp:lastModifiedBy>
  <cp:revision>1</cp:revision>
  <dcterms:created xsi:type="dcterms:W3CDTF">2016-06-11T12:34:00Z</dcterms:created>
  <dcterms:modified xsi:type="dcterms:W3CDTF">2016-06-11T21:18:00Z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